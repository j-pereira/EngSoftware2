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74119488"/>
        <w:docPartObj>
          <w:docPartGallery w:val="Cover Pages"/>
          <w:docPartUnique/>
        </w:docPartObj>
      </w:sdtPr>
      <w:sdtEndPr/>
      <w:sdtContent>
        <w:p w:rsidR="006D2BDD" w:rsidRPr="0006778F" w:rsidRDefault="0006778F" w:rsidP="0006778F">
          <w:pPr>
            <w:jc w:val="center"/>
            <w:rPr>
              <w:sz w:val="28"/>
              <w:szCs w:val="28"/>
            </w:rPr>
          </w:pPr>
          <w:r w:rsidRPr="0006778F">
            <w:rPr>
              <w:sz w:val="28"/>
              <w:szCs w:val="28"/>
            </w:rPr>
            <w:t>Empresa de Desenvolvimento de Software</w:t>
          </w:r>
        </w:p>
        <w:p w:rsidR="006D2BDD" w:rsidRDefault="0006778F" w:rsidP="006D2BDD">
          <w:pPr>
            <w:jc w:val="center"/>
          </w:pPr>
          <w:r>
            <w:rPr>
              <w:sz w:val="28"/>
              <w:szCs w:val="28"/>
            </w:rPr>
            <w:t>Faculdade de Tecnologia Unicamp</w:t>
          </w:r>
          <w:bookmarkStart w:id="0" w:name="_GoBack"/>
          <w:bookmarkEnd w:id="0"/>
          <w:r w:rsidR="006D2BDD" w:rsidRPr="006D2BDD">
            <w:rPr>
              <w:sz w:val="28"/>
              <w:szCs w:val="28"/>
            </w:rPr>
            <w:t xml:space="preserve"> – FT</w:t>
          </w:r>
        </w:p>
        <w:p w:rsidR="006D2BDD" w:rsidRDefault="006D2BDD"/>
        <w:p w:rsidR="001A248A" w:rsidRDefault="000C11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29A38375" wp14:editId="00F6F095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6080760</wp:posOffset>
                    </wp:positionV>
                    <wp:extent cx="6400800" cy="3383280"/>
                    <wp:effectExtent l="0" t="0" r="10795" b="7620"/>
                    <wp:wrapNone/>
                    <wp:docPr id="6" name="Text Box 6" descr="Título, Subtítulo e Resum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338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D2BDD" w:rsidRPr="006D2BDD" w:rsidRDefault="002F329E" w:rsidP="006D2BDD">
                                <w:pPr>
                                  <w:pStyle w:val="Ttulo"/>
                                  <w:rPr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1790474242"/>
                                    <w:placeholder>
                                      <w:docPart w:val="2464EDC24232498B9A80793496306BA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D2BDD" w:rsidRPr="006D2BDD">
                                      <w:rPr>
                                        <w:sz w:val="48"/>
                                        <w:szCs w:val="48"/>
                                      </w:rPr>
                                      <w:t>manual do usuário</w:t>
                                    </w:r>
                                  </w:sdtContent>
                                </w:sdt>
                              </w:p>
                              <w:p w:rsidR="006D2BDD" w:rsidRDefault="006D2BDD" w:rsidP="006D2BDD">
                                <w:pPr>
                                  <w:pStyle w:val="Subttulo"/>
                                  <w:spacing w:before="0"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Software de produção de discursos</w:t>
                                </w:r>
                              </w:p>
                              <w:p w:rsidR="006D2BDD" w:rsidRDefault="006D2BDD" w:rsidP="006D2BDD">
                                <w:pPr>
                                  <w:pStyle w:val="Subttulo"/>
                                  <w:spacing w:before="0" w:after="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D2BDD">
                                  <w:rPr>
                                    <w:sz w:val="28"/>
                                    <w:szCs w:val="28"/>
                                  </w:rPr>
                                  <w:t>Estrat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égias em</w:t>
                                </w:r>
                                <w:r w:rsidRPr="006D2BDD">
                                  <w:rPr>
                                    <w:sz w:val="28"/>
                                    <w:szCs w:val="28"/>
                                  </w:rPr>
                                  <w:t xml:space="preserve"> um novo paradigma globalizado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1A248A" w:rsidRDefault="002F329E" w:rsidP="000C11D9">
                                <w:pPr>
                                  <w:pStyle w:val="Resumo"/>
                                  <w:jc w:val="both"/>
                                </w:pPr>
                                <w:sdt>
                                  <w:sdtPr>
                                    <w:alias w:val="Resumo"/>
                                    <w:id w:val="1812897548"/>
                                    <w:placeholder>
                                      <w:docPart w:val="B7BD4FD76E93455FBC5FB75499EBB16A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2BDD">
                                      <w:t>O software de produção de discursos é capaz de gerar discursos completos sobre o tema Estratégias em um novo Paradigma Globalizado</w:t>
                                    </w:r>
                                  </w:sdtContent>
                                </w:sdt>
                              </w:p>
                              <w:p w:rsidR="000C11D9" w:rsidRDefault="000C11D9" w:rsidP="000C11D9">
                                <w:pPr>
                                  <w:pStyle w:val="Subttulo"/>
                                  <w:spacing w:before="0"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C11D9" w:rsidRPr="000C11D9" w:rsidRDefault="000C11D9" w:rsidP="000C11D9"/>
                              <w:p w:rsidR="000C11D9" w:rsidRPr="000C11D9" w:rsidRDefault="000C11D9" w:rsidP="000C11D9">
                                <w:pPr>
                                  <w:pStyle w:val="Subttulo"/>
                                  <w:spacing w:before="0" w:after="0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9737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ítulo, Subtítulo e Resumo" style="position:absolute;margin-left:0;margin-top:478.8pt;width:7in;height:266.4pt;z-index:251659264;visibility:visible;mso-wrap-style:square;mso-width-percent:825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82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" o:allowoverlap="f" filled="f" stroked="f" strokeweight=".5pt">
                    <v:textbox inset="0,0,0,0">
                      <w:txbxContent>
                        <w:p w:rsidR="006D2BDD" w:rsidRPr="006D2BDD" w:rsidRDefault="00110578" w:rsidP="006D2BDD">
                          <w:pPr>
                            <w:pStyle w:val="Ttulo"/>
                            <w:rPr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1790474242"/>
                              <w:placeholder>
                                <w:docPart w:val="2464EDC24232498B9A80793496306BA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D2BDD" w:rsidRPr="006D2BDD">
                                <w:rPr>
                                  <w:sz w:val="48"/>
                                  <w:szCs w:val="48"/>
                                </w:rPr>
                                <w:t>manual do usuário</w:t>
                              </w:r>
                            </w:sdtContent>
                          </w:sdt>
                        </w:p>
                        <w:p w:rsidR="006D2BDD" w:rsidRDefault="006D2BDD" w:rsidP="006D2BDD">
                          <w:pPr>
                            <w:pStyle w:val="Subttulo"/>
                            <w:spacing w:before="0" w:after="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Software de produção de discursos</w:t>
                          </w:r>
                        </w:p>
                        <w:p w:rsidR="006D2BDD" w:rsidRDefault="006D2BDD" w:rsidP="006D2BDD">
                          <w:pPr>
                            <w:pStyle w:val="Subttulo"/>
                            <w:spacing w:before="0" w:after="0"/>
                            <w:rPr>
                              <w:sz w:val="28"/>
                              <w:szCs w:val="28"/>
                            </w:rPr>
                          </w:pPr>
                          <w:r w:rsidRPr="006D2BDD">
                            <w:rPr>
                              <w:sz w:val="28"/>
                              <w:szCs w:val="28"/>
                            </w:rPr>
                            <w:t>Estrat</w:t>
                          </w:r>
                          <w:r>
                            <w:rPr>
                              <w:sz w:val="28"/>
                              <w:szCs w:val="28"/>
                            </w:rPr>
                            <w:t>égias em</w:t>
                          </w:r>
                          <w:r w:rsidRPr="006D2BDD">
                            <w:rPr>
                              <w:sz w:val="28"/>
                              <w:szCs w:val="28"/>
                            </w:rPr>
                            <w:t xml:space="preserve"> um novo paradigma globalizado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1A248A" w:rsidRDefault="00110578" w:rsidP="000C11D9">
                          <w:pPr>
                            <w:pStyle w:val="Resumo"/>
                            <w:jc w:val="both"/>
                          </w:pPr>
                          <w:sdt>
                            <w:sdtPr>
                              <w:alias w:val="Resumo"/>
                              <w:id w:val="1812897548"/>
                              <w:placeholder>
                                <w:docPart w:val="B7BD4FD76E93455FBC5FB75499EBB16A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6D2BDD">
                                <w:t>O software de produção de discursos é capaz de gerar discursos completos sobre o tema Estratégias em um novo Paradigma Globalizado</w:t>
                              </w:r>
                            </w:sdtContent>
                          </w:sdt>
                        </w:p>
                        <w:p w:rsidR="000C11D9" w:rsidRDefault="000C11D9" w:rsidP="000C11D9">
                          <w:pPr>
                            <w:pStyle w:val="Subttulo"/>
                            <w:spacing w:before="0"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:rsidR="000C11D9" w:rsidRPr="000C11D9" w:rsidRDefault="000C11D9" w:rsidP="000C11D9"/>
                        <w:p w:rsidR="000C11D9" w:rsidRPr="000C11D9" w:rsidRDefault="000C11D9" w:rsidP="000C11D9">
                          <w:pPr>
                            <w:pStyle w:val="Subttulo"/>
                            <w:spacing w:before="0" w:after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2016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C7825C6" wp14:editId="484DE5C3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4855719" cy="3825240"/>
                <wp:effectExtent l="0" t="0" r="2540" b="381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lmaço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5719" cy="3825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A248A">
            <w:br w:type="page"/>
          </w:r>
        </w:p>
      </w:sdtContent>
    </w:sdt>
    <w:sdt>
      <w:sdtPr>
        <w:rPr>
          <w:sz w:val="20"/>
        </w:rPr>
        <w:id w:val="-473752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3FB6" w:rsidRPr="00753FB6" w:rsidRDefault="00753FB6" w:rsidP="00753FB6">
          <w:pPr>
            <w:pStyle w:val="CabealhodoSumrio"/>
          </w:pPr>
        </w:p>
        <w:p w:rsidR="0005172F" w:rsidRDefault="00753FB6">
          <w:pPr>
            <w:pStyle w:val="Sumrio1"/>
            <w:tabs>
              <w:tab w:val="left" w:pos="440"/>
            </w:tabs>
            <w:rPr>
              <w:rFonts w:eastAsiaTheme="minorEastAsia"/>
              <w:noProof/>
              <w:color w:val="auto"/>
              <w:kern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61729" w:history="1">
            <w:r w:rsidR="0005172F" w:rsidRPr="003D358E">
              <w:rPr>
                <w:rStyle w:val="Hyperlink"/>
                <w:noProof/>
              </w:rPr>
              <w:t>1.</w:t>
            </w:r>
            <w:r w:rsidR="0005172F">
              <w:rPr>
                <w:rFonts w:eastAsiaTheme="minorEastAsia"/>
                <w:noProof/>
                <w:color w:val="auto"/>
                <w:kern w:val="0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Sobre o software de Produção de Discursos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_Toc453761729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3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05172F" w:rsidRDefault="002F329E">
          <w:pPr>
            <w:pStyle w:val="Sumrio2"/>
            <w:tabs>
              <w:tab w:val="left" w:pos="88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3761730" w:history="1">
            <w:r w:rsidR="0005172F" w:rsidRPr="003D358E">
              <w:rPr>
                <w:rStyle w:val="Hyperlink"/>
                <w:noProof/>
              </w:rPr>
              <w:t>1.1</w:t>
            </w:r>
            <w:r w:rsidR="0005172F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Ambiente Operacional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_Toc453761730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3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05172F" w:rsidRDefault="002F329E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3761731" w:history="1">
            <w:r w:rsidR="0005172F" w:rsidRPr="003D358E">
              <w:rPr>
                <w:rStyle w:val="Hyperlink"/>
                <w:noProof/>
              </w:rPr>
              <w:t>1.1.1</w:t>
            </w:r>
            <w:r w:rsidR="0005172F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Iniciar o programa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_Toc453761731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3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05172F" w:rsidRDefault="002F329E">
          <w:pPr>
            <w:pStyle w:val="Sumrio1"/>
            <w:tabs>
              <w:tab w:val="left" w:pos="440"/>
            </w:tabs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53761732" w:history="1">
            <w:r w:rsidR="0005172F" w:rsidRPr="003D358E">
              <w:rPr>
                <w:rStyle w:val="Hyperlink"/>
                <w:noProof/>
              </w:rPr>
              <w:t>2.</w:t>
            </w:r>
            <w:r w:rsidR="0005172F">
              <w:rPr>
                <w:rFonts w:eastAsiaTheme="minorEastAsia"/>
                <w:noProof/>
                <w:color w:val="auto"/>
                <w:kern w:val="0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Fluxo do usuário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_Toc453761732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4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05172F" w:rsidRDefault="002F329E">
          <w:pPr>
            <w:pStyle w:val="Sumrio2"/>
            <w:tabs>
              <w:tab w:val="left" w:pos="88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3761733" w:history="1">
            <w:r w:rsidR="0005172F" w:rsidRPr="003D358E">
              <w:rPr>
                <w:rStyle w:val="Hyperlink"/>
                <w:noProof/>
              </w:rPr>
              <w:t>2.1</w:t>
            </w:r>
            <w:r w:rsidR="0005172F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Gerar Discurso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_Toc453761733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4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05172F" w:rsidRDefault="002F329E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3761734" w:history="1">
            <w:r w:rsidR="0005172F" w:rsidRPr="003D358E">
              <w:rPr>
                <w:rStyle w:val="Hyperlink"/>
                <w:noProof/>
              </w:rPr>
              <w:t>2.1.1</w:t>
            </w:r>
            <w:r w:rsidR="0005172F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Informando parâmetro de configuração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_Toc453761734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4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05172F" w:rsidRDefault="002F329E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3761735" w:history="1">
            <w:r w:rsidR="0005172F" w:rsidRPr="003D358E">
              <w:rPr>
                <w:rStyle w:val="Hyperlink"/>
                <w:noProof/>
              </w:rPr>
              <w:t>2.1.2</w:t>
            </w:r>
            <w:r w:rsidR="0005172F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Exibindo e armazenando discurso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_Toc453761735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4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05172F" w:rsidRDefault="002F329E">
          <w:pPr>
            <w:pStyle w:val="Sumrio2"/>
            <w:tabs>
              <w:tab w:val="left" w:pos="88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3761736" w:history="1">
            <w:r w:rsidR="0005172F" w:rsidRPr="003D358E">
              <w:rPr>
                <w:rStyle w:val="Hyperlink"/>
                <w:noProof/>
              </w:rPr>
              <w:t>2.2</w:t>
            </w:r>
            <w:r w:rsidR="0005172F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Consultar discursos armazenados em histórico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_Toc453761736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6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05172F" w:rsidRDefault="002F329E">
          <w:pPr>
            <w:pStyle w:val="Sumrio3"/>
            <w:tabs>
              <w:tab w:val="left" w:pos="1100"/>
              <w:tab w:val="right" w:leader="underscore" w:pos="9629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453761737" w:history="1">
            <w:r w:rsidR="0005172F" w:rsidRPr="003D358E">
              <w:rPr>
                <w:rStyle w:val="Hyperlink"/>
                <w:noProof/>
              </w:rPr>
              <w:t>2.2.1</w:t>
            </w:r>
            <w:r w:rsidR="0005172F">
              <w:rPr>
                <w:rFonts w:eastAsiaTheme="minorEastAsia"/>
                <w:noProof/>
                <w:color w:val="auto"/>
                <w:kern w:val="0"/>
                <w:sz w:val="22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Escolhendo um discurso para consultar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_Toc453761737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6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05172F" w:rsidRDefault="002F329E">
          <w:pPr>
            <w:pStyle w:val="Sumrio1"/>
            <w:tabs>
              <w:tab w:val="left" w:pos="440"/>
            </w:tabs>
            <w:rPr>
              <w:rFonts w:eastAsiaTheme="minorEastAsia"/>
              <w:noProof/>
              <w:color w:val="auto"/>
              <w:kern w:val="0"/>
              <w:szCs w:val="22"/>
            </w:rPr>
          </w:pPr>
          <w:hyperlink w:anchor="_Toc453761738" w:history="1">
            <w:r w:rsidR="0005172F" w:rsidRPr="003D358E">
              <w:rPr>
                <w:rStyle w:val="Hyperlink"/>
                <w:noProof/>
              </w:rPr>
              <w:t>3.</w:t>
            </w:r>
            <w:r w:rsidR="0005172F">
              <w:rPr>
                <w:rFonts w:eastAsiaTheme="minorEastAsia"/>
                <w:noProof/>
                <w:color w:val="auto"/>
                <w:kern w:val="0"/>
                <w:szCs w:val="22"/>
              </w:rPr>
              <w:tab/>
            </w:r>
            <w:r w:rsidR="0005172F" w:rsidRPr="003D358E">
              <w:rPr>
                <w:rStyle w:val="Hyperlink"/>
                <w:noProof/>
              </w:rPr>
              <w:t>Suporte</w:t>
            </w:r>
            <w:r w:rsidR="0005172F">
              <w:rPr>
                <w:noProof/>
                <w:webHidden/>
              </w:rPr>
              <w:tab/>
            </w:r>
            <w:r w:rsidR="0005172F">
              <w:rPr>
                <w:noProof/>
                <w:webHidden/>
              </w:rPr>
              <w:fldChar w:fldCharType="begin"/>
            </w:r>
            <w:r w:rsidR="0005172F">
              <w:rPr>
                <w:noProof/>
                <w:webHidden/>
              </w:rPr>
              <w:instrText xml:space="preserve"> PAGEREF _Toc453761738 \h </w:instrText>
            </w:r>
            <w:r w:rsidR="0005172F">
              <w:rPr>
                <w:noProof/>
                <w:webHidden/>
              </w:rPr>
            </w:r>
            <w:r w:rsidR="0005172F">
              <w:rPr>
                <w:noProof/>
                <w:webHidden/>
              </w:rPr>
              <w:fldChar w:fldCharType="separate"/>
            </w:r>
            <w:r w:rsidR="0005172F">
              <w:rPr>
                <w:noProof/>
                <w:webHidden/>
              </w:rPr>
              <w:t>8</w:t>
            </w:r>
            <w:r w:rsidR="0005172F">
              <w:rPr>
                <w:noProof/>
                <w:webHidden/>
              </w:rPr>
              <w:fldChar w:fldCharType="end"/>
            </w:r>
          </w:hyperlink>
        </w:p>
        <w:p w:rsidR="00753FB6" w:rsidRDefault="00753FB6">
          <w:r>
            <w:rPr>
              <w:b/>
              <w:bCs/>
            </w:rPr>
            <w:fldChar w:fldCharType="end"/>
          </w:r>
        </w:p>
      </w:sdtContent>
    </w:sdt>
    <w:p w:rsidR="001A45B9" w:rsidRPr="001A45B9" w:rsidRDefault="001A45B9" w:rsidP="001A45B9"/>
    <w:p w:rsidR="001A45B9" w:rsidRPr="001A45B9" w:rsidRDefault="001A45B9" w:rsidP="001A45B9"/>
    <w:p w:rsidR="001A45B9" w:rsidRDefault="001A45B9" w:rsidP="001A45B9"/>
    <w:p w:rsidR="001A45B9" w:rsidRDefault="001A45B9" w:rsidP="001A45B9">
      <w:pPr>
        <w:tabs>
          <w:tab w:val="left" w:pos="1964"/>
        </w:tabs>
      </w:pPr>
      <w:r>
        <w:tab/>
      </w:r>
    </w:p>
    <w:p w:rsidR="00DA4D97" w:rsidRPr="001A45B9" w:rsidRDefault="001A45B9" w:rsidP="001A45B9">
      <w:pPr>
        <w:tabs>
          <w:tab w:val="left" w:pos="1964"/>
        </w:tabs>
        <w:sectPr w:rsidR="00DA4D97" w:rsidRPr="001A45B9" w:rsidSect="006D2BDD">
          <w:headerReference w:type="default" r:id="rId12"/>
          <w:pgSz w:w="11907" w:h="16839" w:code="1"/>
          <w:pgMar w:top="1701" w:right="1134" w:bottom="1134" w:left="1134" w:header="1145" w:footer="709" w:gutter="0"/>
          <w:pgNumType w:start="0"/>
          <w:cols w:space="720"/>
          <w:titlePg/>
          <w:docGrid w:linePitch="360"/>
        </w:sectPr>
      </w:pPr>
      <w:r>
        <w:tab/>
      </w:r>
    </w:p>
    <w:p w:rsidR="00DA4D97" w:rsidRDefault="001E1600" w:rsidP="001E1600">
      <w:pPr>
        <w:pStyle w:val="Ttulo1"/>
        <w:numPr>
          <w:ilvl w:val="0"/>
          <w:numId w:val="25"/>
        </w:numPr>
      </w:pPr>
      <w:bookmarkStart w:id="1" w:name="_Toc453761729"/>
      <w:r>
        <w:lastRenderedPageBreak/>
        <w:t>Sobre o software de Produção de Discursos</w:t>
      </w:r>
      <w:bookmarkEnd w:id="1"/>
    </w:p>
    <w:p w:rsidR="001E1600" w:rsidRDefault="001E1600" w:rsidP="001E1600">
      <w:r>
        <w:t>O software de produção de discursos apresenta as seguintes funcionalidades:</w:t>
      </w:r>
    </w:p>
    <w:p w:rsidR="001E1600" w:rsidRDefault="001E1600" w:rsidP="001E1600">
      <w:pPr>
        <w:pStyle w:val="PargrafodaLista"/>
        <w:numPr>
          <w:ilvl w:val="0"/>
          <w:numId w:val="24"/>
        </w:numPr>
      </w:pPr>
      <w:r>
        <w:t>Gerar discurso</w:t>
      </w:r>
    </w:p>
    <w:p w:rsidR="001E1600" w:rsidRDefault="001E1600" w:rsidP="001E1600">
      <w:pPr>
        <w:pStyle w:val="PargrafodaLista"/>
        <w:numPr>
          <w:ilvl w:val="0"/>
          <w:numId w:val="24"/>
        </w:numPr>
      </w:pPr>
      <w:r>
        <w:t>Consultar discursos armazenados em histórico</w:t>
      </w:r>
    </w:p>
    <w:p w:rsidR="001E1600" w:rsidRDefault="001E1600" w:rsidP="001E1600">
      <w:r>
        <w:t>Estas funcionalidades são apresentadas em um menu assim que o usuário inicia o sistema.</w:t>
      </w:r>
    </w:p>
    <w:bookmarkStart w:id="2" w:name="_Toc453761730" w:displacedByCustomXml="next"/>
    <w:sdt>
      <w:sdtPr>
        <w:rPr>
          <w:rFonts w:asciiTheme="minorHAnsi" w:eastAsiaTheme="minorHAnsi" w:hAnsiTheme="minorHAnsi" w:cstheme="minorBidi"/>
          <w:caps w:val="0"/>
          <w:color w:val="595959" w:themeColor="text1" w:themeTint="A6"/>
          <w:sz w:val="20"/>
          <w14:ligatures w14:val="none"/>
        </w:rPr>
        <w:id w:val="-2007888076"/>
        <w:placeholder>
          <w:docPart w:val="39743ED292E243CB9D225A9A53D3BC7E"/>
        </w:placeholder>
        <w15:appearance w15:val="hidden"/>
      </w:sdtPr>
      <w:sdtEndPr/>
      <w:sdtContent>
        <w:p w:rsidR="001E1600" w:rsidRDefault="001E1600" w:rsidP="001E1600">
          <w:pPr>
            <w:pStyle w:val="Ttulo2"/>
            <w:numPr>
              <w:ilvl w:val="1"/>
              <w:numId w:val="25"/>
            </w:numPr>
          </w:pPr>
          <w:r>
            <w:t>Ambiente Operacional</w:t>
          </w:r>
          <w:bookmarkEnd w:id="2"/>
        </w:p>
        <w:p w:rsidR="001E1600" w:rsidRDefault="00E47BC1" w:rsidP="001E1600">
          <w:r>
            <w:t>O sistema é adaptado para o ambiente operacional Linux</w:t>
          </w:r>
          <w:r w:rsidR="00A6062C">
            <w:t>.</w:t>
          </w:r>
        </w:p>
        <w:p w:rsidR="001E1600" w:rsidRDefault="00E47BC1" w:rsidP="001E1600">
          <w:pPr>
            <w:pStyle w:val="Ttulo3"/>
            <w:numPr>
              <w:ilvl w:val="2"/>
              <w:numId w:val="25"/>
            </w:numPr>
          </w:pPr>
          <w:bookmarkStart w:id="3" w:name="_Toc453761731"/>
          <w:r>
            <w:t>Iniciar o programa</w:t>
          </w:r>
          <w:bookmarkEnd w:id="3"/>
        </w:p>
        <w:p w:rsidR="001A45B9" w:rsidRDefault="001A45B9" w:rsidP="001E1600">
          <w:r>
            <w:t>Nos sistemas operacion</w:t>
          </w:r>
          <w:r w:rsidR="00A6062C">
            <w:t xml:space="preserve">ais do ambiente Linux, os programas são inicializados através de comandos no terminal </w:t>
          </w:r>
          <w:r>
            <w:t>do computador.</w:t>
          </w:r>
        </w:p>
        <w:p w:rsidR="00A6062C" w:rsidRDefault="00A6062C" w:rsidP="001E1600">
          <w:r>
            <w:t>Para acessar o Software de Produção de discursos:</w:t>
          </w:r>
        </w:p>
        <w:p w:rsidR="001A45B9" w:rsidRDefault="001A45B9" w:rsidP="001E1600">
          <w:r>
            <w:t xml:space="preserve">Em Iniciar, digite na barra de pesquisa a palavra “terminal”. </w:t>
          </w:r>
        </w:p>
        <w:p w:rsidR="001A45B9" w:rsidRDefault="001A45B9" w:rsidP="001E1600">
          <w:r>
            <w:t>Ao iniciar o terminal, acesse a pasta do software pelo comando:</w:t>
          </w:r>
        </w:p>
        <w:p w:rsidR="001A45B9" w:rsidRDefault="001A45B9" w:rsidP="001E1600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C8A9F82" wp14:editId="4D1632E4">
                <wp:simplePos x="0" y="0"/>
                <wp:positionH relativeFrom="margin">
                  <wp:align>left</wp:align>
                </wp:positionH>
                <wp:positionV relativeFrom="paragraph">
                  <wp:posOffset>4850</wp:posOffset>
                </wp:positionV>
                <wp:extent cx="2864485" cy="161290"/>
                <wp:effectExtent l="0" t="0" r="0" b="0"/>
                <wp:wrapSquare wrapText="bothSides"/>
                <wp:docPr id="11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aminho.png"/>
                        <pic:cNvPicPr/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-12326"/>
                        <a:stretch/>
                      </pic:blipFill>
                      <pic:spPr>
                        <a:xfrm>
                          <a:off x="0" y="0"/>
                          <a:ext cx="2864485" cy="161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A45B9" w:rsidRDefault="001A45B9" w:rsidP="001E1600">
          <w:r>
            <w:t>Depois para iniciar o sistema:</w:t>
          </w:r>
        </w:p>
        <w:p w:rsidR="001A45B9" w:rsidRDefault="001A45B9" w:rsidP="001E1600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7AB278C" wp14:editId="2C191415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557780" cy="156210"/>
                <wp:effectExtent l="0" t="0" r="0" b="0"/>
                <wp:wrapSquare wrapText="bothSides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caminho 2.pn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7780" cy="156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A45B9" w:rsidRDefault="001A45B9" w:rsidP="001E1600">
          <w:r>
            <w:t>O resultado desses comandos deve ser o sistema inicializado exibindo o menu inicial.</w:t>
          </w:r>
        </w:p>
        <w:p w:rsidR="00DA4D97" w:rsidRPr="001A248A" w:rsidRDefault="002F329E" w:rsidP="00132255"/>
      </w:sdtContent>
    </w:sdt>
    <w:p w:rsidR="00DA4D97" w:rsidRDefault="000C11D9" w:rsidP="000C11D9">
      <w:pPr>
        <w:pStyle w:val="Ttulo1"/>
        <w:numPr>
          <w:ilvl w:val="0"/>
          <w:numId w:val="25"/>
        </w:numPr>
      </w:pPr>
      <w:bookmarkStart w:id="4" w:name="_Toc453761732"/>
      <w:r>
        <w:lastRenderedPageBreak/>
        <w:t>Fluxo do usuário</w:t>
      </w:r>
      <w:bookmarkEnd w:id="4"/>
    </w:p>
    <w:p w:rsidR="000C11D9" w:rsidRDefault="000C11D9" w:rsidP="00020B0D">
      <w:r>
        <w:t>Assim que iniciado, o sistema exibirá o menu principal:</w:t>
      </w:r>
    </w:p>
    <w:p w:rsidR="000C11D9" w:rsidRDefault="00020B0D" w:rsidP="000C11D9">
      <w:pPr>
        <w:spacing w:before="0" w:after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242485" wp14:editId="5A99F9AD">
            <wp:simplePos x="0" y="0"/>
            <wp:positionH relativeFrom="margin">
              <wp:posOffset>1090648</wp:posOffset>
            </wp:positionH>
            <wp:positionV relativeFrom="paragraph">
              <wp:posOffset>11359</wp:posOffset>
            </wp:positionV>
            <wp:extent cx="3503295" cy="1139825"/>
            <wp:effectExtent l="0" t="0" r="190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 inicia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98"/>
                    <a:stretch/>
                  </pic:blipFill>
                  <pic:spPr bwMode="auto">
                    <a:xfrm>
                      <a:off x="0" y="0"/>
                      <a:ext cx="3503295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Default="000C11D9" w:rsidP="000C11D9">
      <w:pPr>
        <w:spacing w:before="0" w:after="0"/>
      </w:pPr>
    </w:p>
    <w:p w:rsidR="000C11D9" w:rsidRPr="000C11D9" w:rsidRDefault="000C11D9" w:rsidP="000C11D9">
      <w:pPr>
        <w:spacing w:before="0" w:after="0"/>
        <w:rPr>
          <w:sz w:val="12"/>
          <w:szCs w:val="12"/>
        </w:rPr>
      </w:pPr>
    </w:p>
    <w:p w:rsidR="000C11D9" w:rsidRDefault="000C11D9" w:rsidP="000C11D9">
      <w:r>
        <w:t>O cursor sempre estará à disposição esperando a opção desejada ser informada pelo usuário.</w:t>
      </w:r>
    </w:p>
    <w:p w:rsidR="000C11D9" w:rsidRDefault="000C11D9" w:rsidP="000C11D9">
      <w:r>
        <w:t>Para escolher uma opção, basta informar o valor correspondente utilizando seu teclado.</w:t>
      </w:r>
    </w:p>
    <w:p w:rsidR="00DA4D97" w:rsidRDefault="000167F9" w:rsidP="000C11D9">
      <w:pPr>
        <w:pStyle w:val="Ttulo2"/>
        <w:numPr>
          <w:ilvl w:val="1"/>
          <w:numId w:val="25"/>
        </w:numPr>
      </w:pPr>
      <w:bookmarkStart w:id="5" w:name="_Toc453761733"/>
      <w:r>
        <w:t>Gerar Discurso</w:t>
      </w:r>
      <w:bookmarkEnd w:id="5"/>
    </w:p>
    <w:p w:rsidR="000C11D9" w:rsidRDefault="000C11D9" w:rsidP="000C11D9">
      <w:r>
        <w:t xml:space="preserve">Para gerar o discurso, o usuário selecionará a opção 1 do sistema conforme indicado no menu, digitando o valor 1 pelo teclado, seguido de </w:t>
      </w:r>
      <w:proofErr w:type="spellStart"/>
      <w:r>
        <w:t>enter</w:t>
      </w:r>
      <w:proofErr w:type="spellEnd"/>
      <w:r>
        <w:t xml:space="preserve"> (↵).</w:t>
      </w:r>
    </w:p>
    <w:p w:rsidR="000C11D9" w:rsidRDefault="000C11D9" w:rsidP="000C11D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00C493F" wp14:editId="5262E933">
            <wp:simplePos x="0" y="0"/>
            <wp:positionH relativeFrom="margin">
              <wp:posOffset>1071880</wp:posOffset>
            </wp:positionH>
            <wp:positionV relativeFrom="paragraph">
              <wp:posOffset>29210</wp:posOffset>
            </wp:positionV>
            <wp:extent cx="3500755" cy="1128395"/>
            <wp:effectExtent l="0" t="0" r="444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ção 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85"/>
                    <a:stretch/>
                  </pic:blipFill>
                  <pic:spPr bwMode="auto">
                    <a:xfrm>
                      <a:off x="0" y="0"/>
                      <a:ext cx="3500755" cy="1128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D9" w:rsidRDefault="000C11D9" w:rsidP="000C11D9"/>
    <w:p w:rsidR="000C11D9" w:rsidRPr="000C11D9" w:rsidRDefault="000C11D9" w:rsidP="000C11D9"/>
    <w:p w:rsidR="000C11D9" w:rsidRDefault="000C11D9">
      <w:pPr>
        <w:pStyle w:val="Ttulo2"/>
      </w:pPr>
    </w:p>
    <w:p w:rsidR="000C11D9" w:rsidRDefault="000C11D9" w:rsidP="000C11D9">
      <w:pPr>
        <w:pStyle w:val="Ttulo3"/>
        <w:numPr>
          <w:ilvl w:val="2"/>
          <w:numId w:val="25"/>
        </w:numPr>
      </w:pPr>
      <w:bookmarkStart w:id="6" w:name="_Toc453761734"/>
      <w:r>
        <w:t>Informando parâmetro de configuração</w:t>
      </w:r>
      <w:bookmarkEnd w:id="6"/>
    </w:p>
    <w:p w:rsidR="000C11D9" w:rsidRDefault="000C11D9" w:rsidP="000C11D9">
      <w:r>
        <w:t>Assim que a opção 1. Gerar Discurso for selecionada, o sistema pedirá o parâmetro de configuração do discurso, seu número máximo de parágrafos.</w:t>
      </w:r>
    </w:p>
    <w:p w:rsidR="00020B0D" w:rsidRDefault="00020B0D" w:rsidP="000C11D9">
      <w:pPr>
        <w:spacing w:before="0" w:after="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7993846" wp14:editId="0C109ABE">
            <wp:simplePos x="0" y="0"/>
            <wp:positionH relativeFrom="margin">
              <wp:align>center</wp:align>
            </wp:positionH>
            <wp:positionV relativeFrom="paragraph">
              <wp:posOffset>81915</wp:posOffset>
            </wp:positionV>
            <wp:extent cx="3456305" cy="722630"/>
            <wp:effectExtent l="0" t="0" r="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 paragrafo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25" b="43884"/>
                    <a:stretch/>
                  </pic:blipFill>
                  <pic:spPr bwMode="auto">
                    <a:xfrm>
                      <a:off x="0" y="0"/>
                      <a:ext cx="3456305" cy="72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11D9" w:rsidRDefault="000C11D9" w:rsidP="000C11D9">
      <w:pPr>
        <w:spacing w:before="0" w:after="0"/>
        <w:rPr>
          <w:noProof/>
        </w:rPr>
      </w:pPr>
    </w:p>
    <w:p w:rsidR="000C11D9" w:rsidRDefault="000C11D9" w:rsidP="000C11D9">
      <w:pPr>
        <w:spacing w:before="0" w:after="0"/>
        <w:rPr>
          <w:noProof/>
        </w:rPr>
      </w:pPr>
    </w:p>
    <w:p w:rsidR="000C11D9" w:rsidRDefault="000C11D9" w:rsidP="000C11D9">
      <w:pPr>
        <w:spacing w:before="0" w:after="0"/>
      </w:pPr>
    </w:p>
    <w:p w:rsidR="000C11D9" w:rsidRDefault="000C11D9" w:rsidP="000C11D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0D1F2C" wp14:editId="3671C502">
                <wp:simplePos x="0" y="0"/>
                <wp:positionH relativeFrom="margin">
                  <wp:posOffset>0</wp:posOffset>
                </wp:positionH>
                <wp:positionV relativeFrom="paragraph">
                  <wp:posOffset>172606</wp:posOffset>
                </wp:positionV>
                <wp:extent cx="307340" cy="353060"/>
                <wp:effectExtent l="0" t="0" r="0" b="889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1D9" w:rsidRPr="001A45B9" w:rsidRDefault="000C11D9" w:rsidP="000C11D9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A45B9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1F2C" id="_x0000_s1028" type="#_x0000_t202" style="position:absolute;margin-left:0;margin-top:13.6pt;width:24.2pt;height:2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" stroked="f" strokeweight=".25pt">
                <v:textbox>
                  <w:txbxContent>
                    <w:p w:rsidR="000C11D9" w:rsidRPr="001A45B9" w:rsidRDefault="000C11D9" w:rsidP="000C11D9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1A45B9">
                        <w:rPr>
                          <w:b/>
                          <w:color w:val="FF0000"/>
                          <w:sz w:val="36"/>
                          <w:szCs w:val="36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C11D9" w:rsidRDefault="000C11D9" w:rsidP="000C11D9">
      <w:r>
        <w:t>O limite de parágrafos aceito é de 200 por discurso.</w:t>
      </w:r>
    </w:p>
    <w:p w:rsidR="000C11D9" w:rsidRDefault="000C11D9" w:rsidP="000C11D9">
      <w:pPr>
        <w:pStyle w:val="Ttulo3"/>
        <w:numPr>
          <w:ilvl w:val="2"/>
          <w:numId w:val="25"/>
        </w:numPr>
      </w:pPr>
      <w:bookmarkStart w:id="7" w:name="_Toc453761735"/>
      <w:r>
        <w:t xml:space="preserve">Exibindo </w:t>
      </w:r>
      <w:r w:rsidR="004862E3">
        <w:t xml:space="preserve">e armazenando </w:t>
      </w:r>
      <w:r>
        <w:t>discurso</w:t>
      </w:r>
      <w:bookmarkEnd w:id="7"/>
    </w:p>
    <w:p w:rsidR="000C11D9" w:rsidRDefault="004862E3" w:rsidP="000C11D9">
      <w:r>
        <w:t>Após a inserção do número de parágrafos no discurso, o sistema irá exibir o discurso gerado.</w:t>
      </w:r>
    </w:p>
    <w:p w:rsidR="00020B0D" w:rsidRDefault="00020B0D" w:rsidP="004862E3">
      <w:pPr>
        <w:spacing w:after="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59FB877" wp14:editId="1B7485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82490" cy="3359785"/>
            <wp:effectExtent l="0" t="0" r="381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scurso gerado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" b="2753"/>
                    <a:stretch/>
                  </pic:blipFill>
                  <pic:spPr bwMode="auto">
                    <a:xfrm>
                      <a:off x="0" y="0"/>
                      <a:ext cx="4682490" cy="335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4862E3" w:rsidRDefault="004862E3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020B0D" w:rsidRDefault="00020B0D" w:rsidP="004862E3">
      <w:pPr>
        <w:spacing w:after="0"/>
        <w:rPr>
          <w:noProof/>
        </w:rPr>
      </w:pPr>
    </w:p>
    <w:p w:rsidR="004862E3" w:rsidRDefault="004862E3" w:rsidP="004862E3">
      <w:pPr>
        <w:spacing w:after="0"/>
        <w:rPr>
          <w:noProof/>
        </w:rPr>
      </w:pPr>
      <w:r>
        <w:rPr>
          <w:noProof/>
        </w:rPr>
        <w:t>Assim que o discurso for gerado, o sistema irá perguntar se o usuário deseja manter o discurso gerado em histórico, oferecendo as opções 1. para sim, e 2. para não.</w:t>
      </w:r>
    </w:p>
    <w:p w:rsidR="004862E3" w:rsidRPr="004862E3" w:rsidRDefault="004862E3" w:rsidP="004862E3">
      <w:pPr>
        <w:pStyle w:val="Ttulo4"/>
        <w:numPr>
          <w:ilvl w:val="3"/>
          <w:numId w:val="25"/>
        </w:numPr>
        <w:rPr>
          <w:i w:val="0"/>
          <w:noProof/>
        </w:rPr>
      </w:pPr>
      <w:r w:rsidRPr="004862E3">
        <w:rPr>
          <w:i w:val="0"/>
          <w:noProof/>
        </w:rPr>
        <w:t>Salvar discurso</w:t>
      </w:r>
    </w:p>
    <w:p w:rsidR="004862E3" w:rsidRDefault="004862E3" w:rsidP="004862E3">
      <w:r>
        <w:t xml:space="preserve">Para salvar o discurso, selecione a opção 1. Sim, digitando o valor 1 no teclado seguido de </w:t>
      </w:r>
      <w:proofErr w:type="spellStart"/>
      <w:r>
        <w:t>enter</w:t>
      </w:r>
      <w:proofErr w:type="spellEnd"/>
      <w:r>
        <w:t xml:space="preserve"> (↵).</w:t>
      </w:r>
    </w:p>
    <w:p w:rsidR="004862E3" w:rsidRDefault="00020B0D" w:rsidP="004862E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03DB168" wp14:editId="39CBDBDE">
            <wp:simplePos x="0" y="0"/>
            <wp:positionH relativeFrom="margin">
              <wp:align>center</wp:align>
            </wp:positionH>
            <wp:positionV relativeFrom="paragraph">
              <wp:posOffset>12588</wp:posOffset>
            </wp:positionV>
            <wp:extent cx="4680000" cy="944132"/>
            <wp:effectExtent l="0" t="0" r="6350" b="889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alvo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57"/>
                    <a:stretch/>
                  </pic:blipFill>
                  <pic:spPr bwMode="auto">
                    <a:xfrm>
                      <a:off x="0" y="0"/>
                      <a:ext cx="4680000" cy="94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4862E3">
      <w:pPr>
        <w:rPr>
          <w:noProof/>
        </w:rPr>
      </w:pPr>
    </w:p>
    <w:p w:rsidR="00020B0D" w:rsidRDefault="00020B0D" w:rsidP="004862E3">
      <w:pPr>
        <w:rPr>
          <w:noProof/>
        </w:rPr>
      </w:pPr>
    </w:p>
    <w:p w:rsidR="00020B0D" w:rsidRDefault="00020B0D" w:rsidP="004862E3">
      <w:pPr>
        <w:rPr>
          <w:noProof/>
        </w:rPr>
      </w:pPr>
    </w:p>
    <w:p w:rsidR="004862E3" w:rsidRDefault="004862E3" w:rsidP="004862E3">
      <w:pPr>
        <w:rPr>
          <w:noProof/>
        </w:rPr>
      </w:pPr>
      <w:r>
        <w:rPr>
          <w:noProof/>
        </w:rPr>
        <w:t>Assim que selecionar a opção, poderá retornar ao menu principal precionando qualquer tecla do seu teclado.</w:t>
      </w:r>
    </w:p>
    <w:p w:rsidR="004862E3" w:rsidRPr="004862E3" w:rsidRDefault="004862E3" w:rsidP="004862E3">
      <w:pPr>
        <w:pStyle w:val="Ttulo4"/>
        <w:numPr>
          <w:ilvl w:val="3"/>
          <w:numId w:val="25"/>
        </w:numPr>
        <w:rPr>
          <w:i w:val="0"/>
          <w:noProof/>
        </w:rPr>
      </w:pPr>
      <w:r w:rsidRPr="004862E3">
        <w:rPr>
          <w:i w:val="0"/>
          <w:noProof/>
        </w:rPr>
        <w:t>Não salvar discurso</w:t>
      </w:r>
    </w:p>
    <w:p w:rsidR="004862E3" w:rsidRPr="004862E3" w:rsidRDefault="00117885" w:rsidP="004862E3">
      <w:r>
        <w:rPr>
          <w:noProof/>
        </w:rPr>
        <w:drawing>
          <wp:anchor distT="0" distB="0" distL="114300" distR="114300" simplePos="0" relativeHeight="251676672" behindDoc="0" locked="0" layoutInCell="1" allowOverlap="1" wp14:anchorId="42993CBB" wp14:editId="0BBBAA5A">
            <wp:simplePos x="0" y="0"/>
            <wp:positionH relativeFrom="margin">
              <wp:align>center</wp:align>
            </wp:positionH>
            <wp:positionV relativeFrom="paragraph">
              <wp:posOffset>451872</wp:posOffset>
            </wp:positionV>
            <wp:extent cx="4795520" cy="746760"/>
            <wp:effectExtent l="0" t="0" r="508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ão salv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317" r="2311"/>
                    <a:stretch/>
                  </pic:blipFill>
                  <pic:spPr bwMode="auto">
                    <a:xfrm>
                      <a:off x="0" y="0"/>
                      <a:ext cx="479552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2E3">
        <w:t xml:space="preserve">Caso não queira manter o discurso salvo, selecione a opção 2. Não, digitando o valor 2 no teclado seguido de </w:t>
      </w:r>
      <w:proofErr w:type="spellStart"/>
      <w:r w:rsidR="004862E3">
        <w:t>enter</w:t>
      </w:r>
      <w:proofErr w:type="spellEnd"/>
      <w:r w:rsidR="004862E3">
        <w:t xml:space="preserve"> (↵).</w:t>
      </w:r>
    </w:p>
    <w:p w:rsidR="00020B0D" w:rsidRDefault="00020B0D" w:rsidP="00020B0D">
      <w:pPr>
        <w:spacing w:after="0"/>
        <w:rPr>
          <w:noProof/>
        </w:rPr>
      </w:pPr>
    </w:p>
    <w:p w:rsidR="00020B0D" w:rsidRDefault="00020B0D" w:rsidP="00020B0D">
      <w:pPr>
        <w:spacing w:after="0"/>
        <w:rPr>
          <w:noProof/>
        </w:rPr>
      </w:pPr>
    </w:p>
    <w:p w:rsidR="00020B0D" w:rsidRDefault="00020B0D" w:rsidP="00020B0D">
      <w:pPr>
        <w:spacing w:after="0"/>
        <w:rPr>
          <w:noProof/>
        </w:rPr>
      </w:pPr>
    </w:p>
    <w:p w:rsidR="00020B0D" w:rsidRDefault="00020B0D" w:rsidP="00020B0D">
      <w:pPr>
        <w:spacing w:after="0"/>
        <w:rPr>
          <w:noProof/>
        </w:rPr>
      </w:pPr>
    </w:p>
    <w:p w:rsidR="004862E3" w:rsidRDefault="004862E3" w:rsidP="00020B0D">
      <w:pPr>
        <w:spacing w:after="0"/>
        <w:rPr>
          <w:noProof/>
        </w:rPr>
      </w:pPr>
      <w:r>
        <w:rPr>
          <w:noProof/>
        </w:rPr>
        <w:t>Assim que selecionar a opção, poderá retornar ao menu principal precionando qualquer tecla do seu teclado.</w:t>
      </w:r>
    </w:p>
    <w:p w:rsidR="004862E3" w:rsidRDefault="004862E3" w:rsidP="004862E3">
      <w:pPr>
        <w:pStyle w:val="Ttulo2"/>
        <w:numPr>
          <w:ilvl w:val="1"/>
          <w:numId w:val="25"/>
        </w:numPr>
        <w:rPr>
          <w:noProof/>
        </w:rPr>
      </w:pPr>
      <w:bookmarkStart w:id="8" w:name="_Toc453761736"/>
      <w:r>
        <w:rPr>
          <w:noProof/>
        </w:rPr>
        <w:lastRenderedPageBreak/>
        <w:t>Consultar discursos armazenados em histórico</w:t>
      </w:r>
      <w:bookmarkEnd w:id="8"/>
    </w:p>
    <w:p w:rsidR="00FF7915" w:rsidRDefault="00FF7915" w:rsidP="00FF7915">
      <w:r>
        <w:t xml:space="preserve">Para consultar um discurso, o usuário selecionará a opção 2 do sistema conforme indicado no menu, digitando o valor 2 pelo teclado, seguido de </w:t>
      </w:r>
      <w:proofErr w:type="spellStart"/>
      <w:r>
        <w:t>enter</w:t>
      </w:r>
      <w:proofErr w:type="spellEnd"/>
      <w:r>
        <w:t xml:space="preserve"> (↵).</w:t>
      </w:r>
    </w:p>
    <w:p w:rsidR="00020B0D" w:rsidRDefault="00020B0D" w:rsidP="00FF791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CDFC742" wp14:editId="5FEC1660">
            <wp:simplePos x="0" y="0"/>
            <wp:positionH relativeFrom="margin">
              <wp:align>center</wp:align>
            </wp:positionH>
            <wp:positionV relativeFrom="paragraph">
              <wp:posOffset>14646</wp:posOffset>
            </wp:positionV>
            <wp:extent cx="3502660" cy="991870"/>
            <wp:effectExtent l="0" t="0" r="254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pção 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82"/>
                    <a:stretch/>
                  </pic:blipFill>
                  <pic:spPr bwMode="auto">
                    <a:xfrm>
                      <a:off x="0" y="0"/>
                      <a:ext cx="3502660" cy="991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915" w:rsidRDefault="00FF7915" w:rsidP="00FF7915"/>
    <w:p w:rsidR="004862E3" w:rsidRPr="004862E3" w:rsidRDefault="004862E3" w:rsidP="004862E3"/>
    <w:p w:rsidR="004862E3" w:rsidRPr="004862E3" w:rsidRDefault="004862E3" w:rsidP="004862E3"/>
    <w:p w:rsidR="00FF7915" w:rsidRDefault="00FF7915" w:rsidP="00FF7915">
      <w:pPr>
        <w:pStyle w:val="Ttulo3"/>
        <w:numPr>
          <w:ilvl w:val="2"/>
          <w:numId w:val="25"/>
        </w:numPr>
      </w:pPr>
      <w:bookmarkStart w:id="9" w:name="_Toc453761737"/>
      <w:r>
        <w:t>Escolhendo um discurso para consultar</w:t>
      </w:r>
      <w:bookmarkEnd w:id="9"/>
    </w:p>
    <w:p w:rsidR="00FF7915" w:rsidRDefault="00FF7915" w:rsidP="00FF7915">
      <w:r>
        <w:t>Assim que o sistema ler a opção selecionada pelo usuário, ele exibirá uma lista contendo todos os discursos salvos, em ordem do mais antigo ao mais recente.</w:t>
      </w:r>
    </w:p>
    <w:p w:rsidR="00FF7915" w:rsidRDefault="00020B0D" w:rsidP="00FF7915">
      <w:r>
        <w:rPr>
          <w:noProof/>
        </w:rPr>
        <w:drawing>
          <wp:anchor distT="0" distB="0" distL="114300" distR="114300" simplePos="0" relativeHeight="251678720" behindDoc="0" locked="0" layoutInCell="1" allowOverlap="1" wp14:anchorId="7F235430" wp14:editId="0961A42F">
            <wp:simplePos x="0" y="0"/>
            <wp:positionH relativeFrom="margin">
              <wp:align>center</wp:align>
            </wp:positionH>
            <wp:positionV relativeFrom="paragraph">
              <wp:posOffset>16388</wp:posOffset>
            </wp:positionV>
            <wp:extent cx="4464685" cy="1807210"/>
            <wp:effectExtent l="0" t="0" r="0" b="254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sulta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6" r="1840" b="10832"/>
                    <a:stretch/>
                  </pic:blipFill>
                  <pic:spPr bwMode="auto">
                    <a:xfrm>
                      <a:off x="0" y="0"/>
                      <a:ext cx="4464685" cy="180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FF7915">
      <w:pPr>
        <w:rPr>
          <w:noProof/>
        </w:rPr>
      </w:pPr>
    </w:p>
    <w:p w:rsidR="00020B0D" w:rsidRDefault="00020B0D" w:rsidP="00FF7915"/>
    <w:p w:rsidR="00FF7915" w:rsidRPr="00FF7915" w:rsidRDefault="00FF7915" w:rsidP="00FF7915"/>
    <w:p w:rsidR="00FF7915" w:rsidRDefault="00FF7915" w:rsidP="00FF7915"/>
    <w:p w:rsidR="00020B0D" w:rsidRDefault="00020B0D" w:rsidP="00FF7915"/>
    <w:p w:rsidR="00020B0D" w:rsidRDefault="00020B0D" w:rsidP="00020B0D">
      <w:pPr>
        <w:spacing w:after="0"/>
      </w:pPr>
    </w:p>
    <w:p w:rsidR="00020B0D" w:rsidRDefault="00020B0D" w:rsidP="00FF79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E46489" wp14:editId="31F19DDC">
                <wp:simplePos x="0" y="0"/>
                <wp:positionH relativeFrom="margin">
                  <wp:posOffset>0</wp:posOffset>
                </wp:positionH>
                <wp:positionV relativeFrom="paragraph">
                  <wp:posOffset>245886</wp:posOffset>
                </wp:positionV>
                <wp:extent cx="307340" cy="353060"/>
                <wp:effectExtent l="0" t="0" r="0" b="889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B0D" w:rsidRPr="001A45B9" w:rsidRDefault="00020B0D" w:rsidP="00020B0D">
                            <w:pPr>
                              <w:jc w:val="center"/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A45B9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6489" id="_x0000_s1029" type="#_x0000_t202" style="position:absolute;margin-left:0;margin-top:19.35pt;width:24.2pt;height:2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" stroked="f" strokeweight=".25pt">
                <v:textbox>
                  <w:txbxContent>
                    <w:p w:rsidR="00020B0D" w:rsidRPr="001A45B9" w:rsidRDefault="00020B0D" w:rsidP="00020B0D">
                      <w:pPr>
                        <w:jc w:val="center"/>
                        <w:rPr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1A45B9">
                        <w:rPr>
                          <w:b/>
                          <w:color w:val="FF0000"/>
                          <w:sz w:val="36"/>
                          <w:szCs w:val="36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20B0D" w:rsidRDefault="00020B0D" w:rsidP="00FF7915">
      <w:r>
        <w:t xml:space="preserve">Caso tente informar um valor que não conste na lisa, o sistema o avisará, e possibilitará que retorne ao menu inicial </w:t>
      </w:r>
      <w:r>
        <w:rPr>
          <w:noProof/>
        </w:rPr>
        <w:t>precionando qualquer tecla do seu teclado</w:t>
      </w:r>
      <w:r>
        <w:t>:</w:t>
      </w:r>
    </w:p>
    <w:p w:rsidR="00020B0D" w:rsidRDefault="00020B0D" w:rsidP="00FF7915">
      <w:r>
        <w:rPr>
          <w:noProof/>
        </w:rPr>
        <w:drawing>
          <wp:anchor distT="0" distB="0" distL="114300" distR="114300" simplePos="0" relativeHeight="251679744" behindDoc="0" locked="0" layoutInCell="1" allowOverlap="1" wp14:anchorId="1D41BC58" wp14:editId="7DE34804">
            <wp:simplePos x="0" y="0"/>
            <wp:positionH relativeFrom="margin">
              <wp:align>center</wp:align>
            </wp:positionH>
            <wp:positionV relativeFrom="paragraph">
              <wp:posOffset>14111</wp:posOffset>
            </wp:positionV>
            <wp:extent cx="3975100" cy="2091055"/>
            <wp:effectExtent l="0" t="0" r="6350" b="444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alor inválido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9" b="6416"/>
                    <a:stretch/>
                  </pic:blipFill>
                  <pic:spPr bwMode="auto">
                    <a:xfrm>
                      <a:off x="0" y="0"/>
                      <a:ext cx="3975100" cy="209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0B0D" w:rsidRDefault="00020B0D" w:rsidP="00FF7915"/>
    <w:p w:rsidR="00020B0D" w:rsidRDefault="00020B0D">
      <w:pPr>
        <w:pStyle w:val="Ttulo2"/>
        <w:rPr>
          <w:rFonts w:asciiTheme="minorHAnsi" w:eastAsiaTheme="minorHAnsi" w:hAnsiTheme="minorHAnsi" w:cstheme="minorBidi"/>
          <w:caps w:val="0"/>
          <w:color w:val="595959" w:themeColor="text1" w:themeTint="A6"/>
          <w:sz w:val="20"/>
          <w14:ligatures w14:val="none"/>
        </w:rPr>
      </w:pPr>
    </w:p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 w:rsidP="00020B0D">
      <w:r>
        <w:t>Se o valor for válido, isto é, corresponder a um discurso existente no sistema, este será exibido na tela, conforme a imagem a seguir ilustra:</w:t>
      </w:r>
    </w:p>
    <w:p w:rsidR="00020B0D" w:rsidRDefault="00020B0D" w:rsidP="00020B0D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34ECFAC" wp14:editId="5181A3AB">
            <wp:simplePos x="0" y="0"/>
            <wp:positionH relativeFrom="margin">
              <wp:align>center</wp:align>
            </wp:positionH>
            <wp:positionV relativeFrom="paragraph">
              <wp:posOffset>282</wp:posOffset>
            </wp:positionV>
            <wp:extent cx="4568066" cy="4134555"/>
            <wp:effectExtent l="0" t="0" r="444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scurso consultad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66" cy="413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B0D" w:rsidRDefault="00020B0D" w:rsidP="00020B0D"/>
    <w:p w:rsidR="00020B0D" w:rsidRDefault="00020B0D" w:rsidP="00020B0D"/>
    <w:p w:rsidR="00020B0D" w:rsidRDefault="00020B0D" w:rsidP="00020B0D"/>
    <w:p w:rsidR="00020B0D" w:rsidRDefault="00020B0D">
      <w:pPr>
        <w:pStyle w:val="Ttulo2"/>
      </w:pPr>
    </w:p>
    <w:p w:rsidR="00020B0D" w:rsidRDefault="00020B0D" w:rsidP="00020B0D"/>
    <w:p w:rsidR="00020B0D" w:rsidRPr="00020B0D" w:rsidRDefault="00020B0D" w:rsidP="00020B0D"/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>
      <w:pPr>
        <w:pStyle w:val="Ttulo2"/>
      </w:pPr>
    </w:p>
    <w:p w:rsidR="00020B0D" w:rsidRDefault="00020B0D" w:rsidP="00020B0D"/>
    <w:p w:rsidR="00020B0D" w:rsidRDefault="00020B0D" w:rsidP="00020B0D">
      <w:r>
        <w:t xml:space="preserve">Após a consulta, retorne ao menu inicial </w:t>
      </w:r>
      <w:r>
        <w:rPr>
          <w:noProof/>
        </w:rPr>
        <w:t>precionando qualquer tecla do seu teclado.</w:t>
      </w:r>
    </w:p>
    <w:p w:rsidR="00DA4D97" w:rsidRDefault="0053565D" w:rsidP="00307B13">
      <w:pPr>
        <w:pStyle w:val="Ttulo1"/>
        <w:numPr>
          <w:ilvl w:val="0"/>
          <w:numId w:val="25"/>
        </w:numPr>
      </w:pPr>
      <w:bookmarkStart w:id="10" w:name="_Toc453761738"/>
      <w:r>
        <w:lastRenderedPageBreak/>
        <w:t>Suporte</w:t>
      </w:r>
      <w:bookmarkEnd w:id="10"/>
    </w:p>
    <w:p w:rsidR="0053565D" w:rsidRDefault="0053565D" w:rsidP="0053565D">
      <w:r>
        <w:t>A empresa desenvolvedora do software de Produção de Discursos oferece suporte de acordo com o contrato assinado pelo cliente. Quaisquer dúvidas, entre em contato com empresa.</w:t>
      </w:r>
    </w:p>
    <w:p w:rsidR="0053565D" w:rsidRDefault="0053565D" w:rsidP="0053565D"/>
    <w:p w:rsidR="00231C8B" w:rsidRDefault="007077FB" w:rsidP="0053565D">
      <w:r>
        <w:t>Autor (</w:t>
      </w:r>
      <w:r w:rsidR="00231C8B">
        <w:t>a) deste Manual: Jéssica Pereira</w:t>
      </w:r>
    </w:p>
    <w:p w:rsidR="0053565D" w:rsidRDefault="0053565D" w:rsidP="0053565D">
      <w:r>
        <w:t>Empresa de Desenvolvimento de Software</w:t>
      </w:r>
    </w:p>
    <w:p w:rsidR="0053565D" w:rsidRDefault="0053565D" w:rsidP="0053565D">
      <w:r>
        <w:t>Faculdade de Tecnologia Unicamp – FT</w:t>
      </w:r>
    </w:p>
    <w:p w:rsidR="0053565D" w:rsidRPr="0053565D" w:rsidRDefault="0053565D" w:rsidP="0053565D">
      <w:r>
        <w:t>Limeira - SP</w:t>
      </w:r>
    </w:p>
    <w:sectPr w:rsidR="0053565D" w:rsidRPr="0053565D" w:rsidSect="00E1671E">
      <w:headerReference w:type="default" r:id="rId25"/>
      <w:footerReference w:type="default" r:id="rId26"/>
      <w:pgSz w:w="11907" w:h="16839" w:code="9"/>
      <w:pgMar w:top="2520" w:right="1512" w:bottom="1800" w:left="1512" w:header="1080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29E" w:rsidRDefault="002F329E">
      <w:pPr>
        <w:spacing w:after="0" w:line="240" w:lineRule="auto"/>
      </w:pPr>
      <w:r>
        <w:separator/>
      </w:r>
    </w:p>
  </w:endnote>
  <w:endnote w:type="continuationSeparator" w:id="0">
    <w:p w:rsidR="002F329E" w:rsidRDefault="002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Default="00D63867">
    <w:pPr>
      <w:pStyle w:val="Rodap"/>
    </w:pPr>
    <w:r w:rsidRPr="00D63867">
      <w:t>Página</w:t>
    </w:r>
    <w:r w:rsidR="00B37F57">
      <w:t xml:space="preserve"> </w:t>
    </w:r>
    <w:r w:rsidR="00B37F57">
      <w:fldChar w:fldCharType="begin"/>
    </w:r>
    <w:r w:rsidR="00B37F57">
      <w:instrText xml:space="preserve"> page </w:instrText>
    </w:r>
    <w:r w:rsidR="00B37F57">
      <w:fldChar w:fldCharType="separate"/>
    </w:r>
    <w:r w:rsidR="0006778F">
      <w:rPr>
        <w:noProof/>
      </w:rPr>
      <w:t>4</w:t>
    </w:r>
    <w:r w:rsidR="00B37F57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29E" w:rsidRDefault="002F329E">
      <w:pPr>
        <w:spacing w:after="0" w:line="240" w:lineRule="auto"/>
      </w:pPr>
      <w:r>
        <w:separator/>
      </w:r>
    </w:p>
  </w:footnote>
  <w:footnote w:type="continuationSeparator" w:id="0">
    <w:p w:rsidR="002F329E" w:rsidRDefault="002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Default="00BF518B">
    <w:pPr>
      <w:pStyle w:val="Cabealhosombreado"/>
    </w:pPr>
    <w:r w:rsidRPr="00BF518B">
      <w:t>Sumário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D97" w:rsidRPr="001A248A" w:rsidRDefault="00B37F57">
    <w:pPr>
      <w:pStyle w:val="Cabealhosombreado"/>
    </w:pPr>
    <w:r>
      <w:fldChar w:fldCharType="begin"/>
    </w:r>
    <w:r w:rsidRPr="001A248A">
      <w:instrText xml:space="preserve"> If </w:instrText>
    </w:r>
    <w:r w:rsidR="002F329E">
      <w:fldChar w:fldCharType="begin"/>
    </w:r>
    <w:r w:rsidR="002F329E">
      <w:instrText xml:space="preserve"> STYLEREF  "Título 1" </w:instrText>
    </w:r>
    <w:r w:rsidR="002F329E">
      <w:fldChar w:fldCharType="separate"/>
    </w:r>
    <w:r w:rsidR="0006778F">
      <w:rPr>
        <w:noProof/>
      </w:rPr>
      <w:instrText>Fluxo do usuário</w:instrText>
    </w:r>
    <w:r w:rsidR="002F329E">
      <w:rPr>
        <w:noProof/>
      </w:rPr>
      <w:fldChar w:fldCharType="end"/>
    </w:r>
    <w:r w:rsidRPr="001A248A">
      <w:instrText>&lt;&gt; “Error*” “</w:instrText>
    </w:r>
    <w:r w:rsidR="002F329E">
      <w:fldChar w:fldCharType="begin"/>
    </w:r>
    <w:r w:rsidR="002F329E">
      <w:instrText xml:space="preserve"> STYLEREF  "Título 1" </w:instrText>
    </w:r>
    <w:r w:rsidR="002F329E">
      <w:fldChar w:fldCharType="separate"/>
    </w:r>
    <w:r w:rsidR="0006778F">
      <w:rPr>
        <w:noProof/>
      </w:rPr>
      <w:instrText>Fluxo do usuário</w:instrText>
    </w:r>
    <w:r w:rsidR="002F329E">
      <w:rPr>
        <w:noProof/>
      </w:rPr>
      <w:fldChar w:fldCharType="end"/>
    </w:r>
    <w:r>
      <w:fldChar w:fldCharType="separate"/>
    </w:r>
    <w:r w:rsidR="0006778F">
      <w:rPr>
        <w:noProof/>
      </w:rPr>
      <w:t>Fluxo do usuário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66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5EB710"/>
    <w:lvl w:ilvl="0">
      <w:start w:val="1"/>
      <w:numFmt w:val="bullet"/>
      <w:pStyle w:val="Commarcador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30FED030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erada2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Numerada3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Numerada4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Numerada5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5" w15:restartNumberingAfterBreak="0">
    <w:nsid w:val="4DFD2E41"/>
    <w:multiLevelType w:val="hybridMultilevel"/>
    <w:tmpl w:val="E39C64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144409B"/>
    <w:multiLevelType w:val="multilevel"/>
    <w:tmpl w:val="2848A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D"/>
    <w:rsid w:val="000167F9"/>
    <w:rsid w:val="00020B0D"/>
    <w:rsid w:val="00035DE4"/>
    <w:rsid w:val="0005172F"/>
    <w:rsid w:val="0006778F"/>
    <w:rsid w:val="00077689"/>
    <w:rsid w:val="000948D2"/>
    <w:rsid w:val="000C11D9"/>
    <w:rsid w:val="000D6145"/>
    <w:rsid w:val="000E49B4"/>
    <w:rsid w:val="00110578"/>
    <w:rsid w:val="00110ED4"/>
    <w:rsid w:val="00117885"/>
    <w:rsid w:val="00132255"/>
    <w:rsid w:val="001671A1"/>
    <w:rsid w:val="001A2163"/>
    <w:rsid w:val="001A248A"/>
    <w:rsid w:val="001A45B9"/>
    <w:rsid w:val="001E1600"/>
    <w:rsid w:val="001E1883"/>
    <w:rsid w:val="0021296C"/>
    <w:rsid w:val="00231C8B"/>
    <w:rsid w:val="002E4C41"/>
    <w:rsid w:val="002E5BB8"/>
    <w:rsid w:val="002F329E"/>
    <w:rsid w:val="00307B13"/>
    <w:rsid w:val="003B19B5"/>
    <w:rsid w:val="003E1AEA"/>
    <w:rsid w:val="00413D41"/>
    <w:rsid w:val="00461950"/>
    <w:rsid w:val="004862E3"/>
    <w:rsid w:val="0053565D"/>
    <w:rsid w:val="00554F47"/>
    <w:rsid w:val="005730E7"/>
    <w:rsid w:val="00601AB8"/>
    <w:rsid w:val="00603BC5"/>
    <w:rsid w:val="0066380E"/>
    <w:rsid w:val="00682B12"/>
    <w:rsid w:val="00683819"/>
    <w:rsid w:val="006D2BDD"/>
    <w:rsid w:val="007077FB"/>
    <w:rsid w:val="00753FB6"/>
    <w:rsid w:val="0076227A"/>
    <w:rsid w:val="00764EB4"/>
    <w:rsid w:val="007B5D70"/>
    <w:rsid w:val="00800808"/>
    <w:rsid w:val="008D3067"/>
    <w:rsid w:val="009241D6"/>
    <w:rsid w:val="00943652"/>
    <w:rsid w:val="0099011B"/>
    <w:rsid w:val="009944FC"/>
    <w:rsid w:val="009B7851"/>
    <w:rsid w:val="00A33729"/>
    <w:rsid w:val="00A56575"/>
    <w:rsid w:val="00A6062C"/>
    <w:rsid w:val="00A81D41"/>
    <w:rsid w:val="00AB1443"/>
    <w:rsid w:val="00B37F57"/>
    <w:rsid w:val="00BF518B"/>
    <w:rsid w:val="00CF26C2"/>
    <w:rsid w:val="00D63867"/>
    <w:rsid w:val="00D94EBD"/>
    <w:rsid w:val="00DA4D97"/>
    <w:rsid w:val="00E00A0B"/>
    <w:rsid w:val="00E1671E"/>
    <w:rsid w:val="00E17D7D"/>
    <w:rsid w:val="00E27232"/>
    <w:rsid w:val="00E47BC1"/>
    <w:rsid w:val="00EC0D87"/>
    <w:rsid w:val="00FA38F3"/>
    <w:rsid w:val="00FA79EB"/>
    <w:rsid w:val="00FB7AE5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0555012-37A7-498E-9740-FAB23A4F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18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kern w:val="20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6" w:color="B1C0CD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Pr>
      <w:kern w:val="20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character" w:customStyle="1" w:styleId="Ttulo1Char">
    <w:name w:val="Título 1 Char"/>
    <w:basedOn w:val="Fontepargpadro"/>
    <w:link w:val="Ttulo1"/>
    <w:uiPriority w:val="1"/>
    <w:rPr>
      <w:kern w:val="20"/>
      <w:sz w:val="36"/>
    </w:rPr>
  </w:style>
  <w:style w:type="character" w:customStyle="1" w:styleId="Ttulo2Char">
    <w:name w:val="Título 2 Char"/>
    <w:basedOn w:val="Fontepargpadro"/>
    <w:link w:val="Ttulo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oChar">
    <w:name w:val="Citação Char"/>
    <w:basedOn w:val="Fontepargpadro"/>
    <w:link w:val="Citao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embloco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pPr>
      <w:spacing w:after="120"/>
    </w:pPr>
    <w:rPr>
      <w:sz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sz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sz w:val="16"/>
    </w:rPr>
  </w:style>
  <w:style w:type="character" w:styleId="TtulodoLivro">
    <w:name w:val="Book Title"/>
    <w:basedOn w:val="Fontepargpadro"/>
    <w:uiPriority w:val="33"/>
    <w:semiHidden/>
    <w:unhideWhenUsed/>
    <w:rPr>
      <w:b/>
      <w:bCs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table" w:styleId="Grade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adeColorida-nfase2">
    <w:name w:val="Colorful Grid Accent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adeColorida-nfase3">
    <w:name w:val="Colorful Grid Accent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adeColorida-nfase4">
    <w:name w:val="Colorful Grid Accent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adeColorida-nfase5">
    <w:name w:val="Colorful Grid Accent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adeColorida-nfase6">
    <w:name w:val="Colorful Grid Accent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aColorida-nfase2">
    <w:name w:val="Colorful List Accent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aColorida-nfase3">
    <w:name w:val="Colorful List Accent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aColorida-nfase4">
    <w:name w:val="Colorful List Accent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aColorida-nfase5">
    <w:name w:val="Colorful List Accent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aColorida-nfase6">
    <w:name w:val="Colorful List Accent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ombreament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aEscura-nfase2">
    <w:name w:val="Dark List Accent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aEscura-nfase3">
    <w:name w:val="Dark List Accent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aEscura-nfase4">
    <w:name w:val="Dark List Accent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aEscura-nfase5">
    <w:name w:val="Dark List Accent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aEscura-nfase6">
    <w:name w:val="Dark List Accent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Pr>
      <w:rFonts w:ascii="Tahoma" w:hAnsi="Tahoma" w:cs="Tahoma"/>
      <w:sz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character" w:styleId="nfase">
    <w:name w:val="Emphasis"/>
    <w:basedOn w:val="Fontepargpadro"/>
    <w:uiPriority w:val="20"/>
    <w:semiHidden/>
    <w:unhideWhenUsed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</w:rPr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Remetente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69696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</w:rPr>
  </w:style>
  <w:style w:type="character" w:customStyle="1" w:styleId="Ttulo3Char">
    <w:name w:val="Título 3 Char"/>
    <w:basedOn w:val="Fontepargpadro"/>
    <w:link w:val="Ttulo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har">
    <w:name w:val="Título 4 Char"/>
    <w:basedOn w:val="Fontepargpadro"/>
    <w:link w:val="Ttulo4"/>
    <w:uiPriority w:val="1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har">
    <w:name w:val="Título 5 Char"/>
    <w:basedOn w:val="Fontepargpadro"/>
    <w:link w:val="Ttulo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har">
    <w:name w:val="Título 6 Char"/>
    <w:basedOn w:val="Fontepargpadro"/>
    <w:link w:val="Ttulo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har">
    <w:name w:val="Título 7 Char"/>
    <w:basedOn w:val="Fontepargpadr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har">
    <w:name w:val="Título 8 Char"/>
    <w:basedOn w:val="Fontepargpadr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har">
    <w:name w:val="Título 9 Char"/>
    <w:basedOn w:val="Fontepargpadr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Fontepargpadro"/>
    <w:uiPriority w:val="99"/>
    <w:semiHidden/>
    <w:unhideWhenUsed/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character" w:styleId="CitaoHTML">
    <w:name w:val="HTML Cite"/>
    <w:basedOn w:val="Fontepargpadro"/>
    <w:uiPriority w:val="99"/>
    <w:semiHidden/>
    <w:unhideWhenUsed/>
    <w:rPr>
      <w:i/>
      <w:iCs/>
    </w:rPr>
  </w:style>
  <w:style w:type="character" w:styleId="CdigoHTML">
    <w:name w:val="HTML Code"/>
    <w:basedOn w:val="Fontepargpadr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Fontepargpadro"/>
    <w:uiPriority w:val="99"/>
    <w:semiHidden/>
    <w:unhideWhenUsed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Pr>
      <w:rFonts w:ascii="Consolas" w:hAnsi="Consolas" w:cs="Consolas"/>
      <w:sz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hAnsi="Consolas" w:cs="Consolas"/>
      <w:sz w:val="20"/>
    </w:rPr>
  </w:style>
  <w:style w:type="character" w:styleId="ExemploHTML">
    <w:name w:val="HTML Sample"/>
    <w:basedOn w:val="Fontepargpadr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Fontepargpadr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Fontepargpadro"/>
    <w:uiPriority w:val="99"/>
    <w:semiHidden/>
    <w:unhideWhenUsed/>
    <w:rPr>
      <w:i/>
      <w:iCs/>
    </w:rPr>
  </w:style>
  <w:style w:type="character" w:styleId="Hyperlink">
    <w:name w:val="Hyperlink"/>
    <w:aliases w:val="Hiperlink"/>
    <w:basedOn w:val="Fontepargpadro"/>
    <w:uiPriority w:val="99"/>
    <w:unhideWhenUsed/>
    <w:rPr>
      <w:color w:val="646464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rPr>
      <w:b/>
      <w:bCs/>
      <w:i/>
      <w:iCs/>
      <w:color w:val="7E97AD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bCs/>
      <w:i/>
      <w:iCs/>
      <w:color w:val="7E97AD" w:themeColor="accent1"/>
    </w:rPr>
  </w:style>
  <w:style w:type="character" w:styleId="RefernciaIntensa">
    <w:name w:val="Intense Reference"/>
    <w:basedOn w:val="Fontepargpadro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ade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adeClara-nfase2">
    <w:name w:val="Light Grid Accent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adeClara-nfase3">
    <w:name w:val="Light Grid Accent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adeClara-nfase4">
    <w:name w:val="Light Grid Accent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adeClara-nfase5">
    <w:name w:val="Light Grid Accent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adeClara-nfase6">
    <w:name w:val="Light Grid Accent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aClara-nfase2">
    <w:name w:val="Light List Accent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aClara-nfase3">
    <w:name w:val="Light List Accent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aClara-nfase4">
    <w:name w:val="Light List Accent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aClara-nfase5">
    <w:name w:val="Light List Accent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aClara-nfase6">
    <w:name w:val="Light List Accent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SombreamentoClaro">
    <w:name w:val="Light Shading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Numerada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Numerada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Numerada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Numerada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Numerada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grafodaLista">
    <w:name w:val="List Paragraph"/>
    <w:basedOn w:val="Normal"/>
    <w:uiPriority w:val="34"/>
    <w:unhideWhenUsed/>
    <w:pPr>
      <w:ind w:left="720"/>
      <w:contextualSpacing/>
    </w:pPr>
  </w:style>
  <w:style w:type="paragraph" w:styleId="Textodemacro">
    <w:name w:val="macro"/>
    <w:link w:val="Textode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Pr>
      <w:rFonts w:ascii="Consolas" w:hAnsi="Consolas" w:cs="Consolas"/>
      <w:sz w:val="20"/>
    </w:rPr>
  </w:style>
  <w:style w:type="table" w:styleId="Grade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adeMdia1-nfase2">
    <w:name w:val="Medium Grid 1 Accent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adeMdia1-nfase3">
    <w:name w:val="Medium Grid 1 Accent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adeMdia1-nfase4">
    <w:name w:val="Medium Grid 1 Accent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adeMdia1-nfase5">
    <w:name w:val="Medium Grid 1 Accent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adeMdia1-nfase6">
    <w:name w:val="Medium Grid 1 Accent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ade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adeMdia3-nfase2">
    <w:name w:val="Medium Grid 3 Accent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adeMdia3-nfase3">
    <w:name w:val="Medium Grid 3 Accent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adeMdia3-nfase4">
    <w:name w:val="Medium Grid 3 Accent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adeMdia3-nfase5">
    <w:name w:val="Medium Grid 3 Accent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adeMdia3-nfase6">
    <w:name w:val="Medium Grid 3 Accent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aMdia1-nfase2">
    <w:name w:val="Medium List 1 Accent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aMdia1-nfase3">
    <w:name w:val="Medium List 1 Accent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aMdia1-nfase4">
    <w:name w:val="Medium List 1 Accent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aMdia1-nfase5">
    <w:name w:val="Medium List 1 Accent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aMdia1-nfase6">
    <w:name w:val="Medium List 1 Accent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cuonormal">
    <w:name w:val="Normal Indent"/>
    <w:basedOn w:val="Normal"/>
    <w:uiPriority w:val="99"/>
    <w:semiHidden/>
    <w:unhideWhenUsed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character" w:styleId="Nmerodepgina">
    <w:name w:val="page number"/>
    <w:basedOn w:val="Fontepargpadro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nsolas" w:hAnsi="Consolas" w:cs="Consolas"/>
      <w:sz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20"/>
    <w:unhideWhenUsed/>
    <w:qFormat/>
    <w:pPr>
      <w:spacing w:before="720" w:after="0" w:line="312" w:lineRule="auto"/>
      <w:contextualSpacing/>
    </w:pPr>
  </w:style>
  <w:style w:type="character" w:customStyle="1" w:styleId="AssinaturaChar">
    <w:name w:val="Assinatura Char"/>
    <w:basedOn w:val="Fontepargpadro"/>
    <w:link w:val="Assinatura"/>
    <w:uiPriority w:val="20"/>
    <w:rPr>
      <w:kern w:val="20"/>
    </w:r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9"/>
    <w:unhideWhenUsed/>
    <w:qFormat/>
    <w:pPr>
      <w:numPr>
        <w:ilvl w:val="1"/>
      </w:numPr>
      <w:ind w:left="432" w:right="1080"/>
    </w:pPr>
    <w:rPr>
      <w:rFonts w:asciiTheme="majorHAnsi" w:eastAsiaTheme="majorEastAsia" w:hAnsiTheme="majorHAnsi" w:cstheme="majorBidi"/>
      <w:caps/>
      <w:color w:val="7E97AD" w:themeColor="accent1"/>
      <w:sz w:val="56"/>
    </w:rPr>
  </w:style>
  <w:style w:type="character" w:customStyle="1" w:styleId="SubttuloChar">
    <w:name w:val="Subtítulo Char"/>
    <w:basedOn w:val="Fontepargpadro"/>
    <w:link w:val="Subttulo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56"/>
    </w:rPr>
  </w:style>
  <w:style w:type="character" w:styleId="nfaseSutil">
    <w:name w:val="Subtle Emphasis"/>
    <w:basedOn w:val="Fontepargpadro"/>
    <w:uiPriority w:val="19"/>
    <w:semiHidden/>
    <w:unhideWhenUsed/>
    <w:rPr>
      <w:i/>
      <w:iCs/>
      <w:color w:val="808080" w:themeColor="text1" w:themeTint="7F"/>
    </w:rPr>
  </w:style>
  <w:style w:type="character" w:styleId="RefernciaSutil">
    <w:name w:val="Subtle Reference"/>
    <w:basedOn w:val="Fontepargpadro"/>
    <w:uiPriority w:val="31"/>
    <w:semiHidden/>
    <w:unhideWhenUsed/>
    <w:rPr>
      <w:smallCaps/>
      <w:color w:val="CC8E60" w:themeColor="accent2"/>
      <w:u w:val="single"/>
    </w:rPr>
  </w:style>
  <w:style w:type="table" w:styleId="Tabelacomefeitos3D1">
    <w:name w:val="Table 3D effects 1"/>
    <w:basedOn w:val="Tabela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9"/>
    <w:unhideWhenUsed/>
    <w:qFormat/>
    <w:pPr>
      <w:pBdr>
        <w:top w:val="single" w:sz="4" w:space="16" w:color="7E97AD" w:themeColor="accent1"/>
        <w:left w:val="single" w:sz="4" w:space="20" w:color="7E97AD" w:themeColor="accent1"/>
        <w:bottom w:val="single" w:sz="4" w:space="16" w:color="7E97AD" w:themeColor="accent1"/>
        <w:right w:val="single" w:sz="4" w:space="20" w:color="7E97AD" w:themeColor="accent1"/>
      </w:pBdr>
      <w:shd w:val="clear" w:color="auto" w:fill="7E97AD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7E97AD" w:themeFill="accent1"/>
      <w14:ligatures w14:val="standardContextual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umrio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Ttulodatabela">
    <w:name w:val="Título da tabela"/>
    <w:basedOn w:val="Normal"/>
    <w:uiPriority w:val="10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7E97AD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adosdaEmpresa">
    <w:name w:val="Dados da Empresa"/>
    <w:basedOn w:val="Normal"/>
    <w:uiPriority w:val="2"/>
    <w:qFormat/>
    <w:pPr>
      <w:spacing w:after="40"/>
    </w:pPr>
  </w:style>
  <w:style w:type="table" w:customStyle="1" w:styleId="FinancialTable">
    <w:name w:val="Financial Table"/>
    <w:basedOn w:val="Tabelanormal"/>
    <w:uiPriority w:val="99"/>
    <w:pPr>
      <w:spacing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7E97AD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Textodatabela">
    <w:name w:val="Texto da tabela"/>
    <w:basedOn w:val="Normal"/>
    <w:uiPriority w:val="10"/>
    <w:qFormat/>
    <w:pPr>
      <w:spacing w:before="60" w:after="60" w:line="240" w:lineRule="auto"/>
      <w:ind w:left="144" w:right="144"/>
    </w:pPr>
  </w:style>
  <w:style w:type="paragraph" w:customStyle="1" w:styleId="Ttulodatabelareversa">
    <w:name w:val="Título da tabela reversa"/>
    <w:basedOn w:val="Normal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99"/>
    <w:qFormat/>
    <w:pPr>
      <w:pBdr>
        <w:top w:val="single" w:sz="2" w:space="6" w:color="7E97AD" w:themeColor="accent1"/>
        <w:left w:val="single" w:sz="2" w:space="20" w:color="7E97AD" w:themeColor="accent1"/>
        <w:bottom w:val="single" w:sz="2" w:space="6" w:color="7E97AD" w:themeColor="accent1"/>
        <w:right w:val="single" w:sz="2" w:space="20" w:color="7E97AD" w:themeColor="accent1"/>
      </w:pBdr>
      <w:shd w:val="clear" w:color="auto" w:fill="7E97AD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customStyle="1" w:styleId="Resumo">
    <w:name w:val="Resumo"/>
    <w:basedOn w:val="Normal"/>
    <w:uiPriority w:val="20"/>
    <w:qFormat/>
    <w:rsid w:val="001A248A"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anual%20(com%20foto%20de%20cap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743ED292E243CB9D225A9A53D3BC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9A3F0-7F41-4774-82EF-C3C0AEC803AB}"/>
      </w:docPartPr>
      <w:docPartBody>
        <w:p w:rsidR="00B9794B" w:rsidRDefault="00E6439F">
          <w:pPr>
            <w:pStyle w:val="39743ED292E243CB9D225A9A53D3BC7E"/>
          </w:pPr>
          <w:r w:rsidRPr="0080591F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464EDC24232498B9A80793496306BA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CEA6BF-310F-4F1F-98C1-369BFDF6C62C}"/>
      </w:docPartPr>
      <w:docPartBody>
        <w:p w:rsidR="00B9794B" w:rsidRDefault="00E6439F">
          <w:pPr>
            <w:pStyle w:val="2464EDC24232498B9A80793496306BA4"/>
          </w:pPr>
          <w:r>
            <w:t>Relatório</w:t>
          </w:r>
          <w:r>
            <w:br/>
            <w:t>Anual</w:t>
          </w:r>
        </w:p>
      </w:docPartBody>
    </w:docPart>
    <w:docPart>
      <w:docPartPr>
        <w:name w:val="B7BD4FD76E93455FBC5FB75499EBB1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0E3047-3D52-4B99-8B48-F6DED736FDE7}"/>
      </w:docPartPr>
      <w:docPartBody>
        <w:p w:rsidR="00B9794B" w:rsidRDefault="00E6439F">
          <w:pPr>
            <w:pStyle w:val="B7BD4FD76E93455FBC5FB75499EBB16A"/>
          </w:pPr>
          <w:r>
            <w:t>[Você pode adicionar um resumo ou outra declaração principal aqui. Um resumo é tipicamente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39F"/>
    <w:rsid w:val="00221308"/>
    <w:rsid w:val="00352DDD"/>
    <w:rsid w:val="00614812"/>
    <w:rsid w:val="008579F5"/>
    <w:rsid w:val="009D5920"/>
    <w:rsid w:val="00B9794B"/>
    <w:rsid w:val="00E6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9743ED292E243CB9D225A9A53D3BC7E">
    <w:name w:val="39743ED292E243CB9D225A9A53D3BC7E"/>
  </w:style>
  <w:style w:type="paragraph" w:customStyle="1" w:styleId="BFEA4590B53547909260C42357DD8F2F">
    <w:name w:val="BFEA4590B53547909260C42357DD8F2F"/>
  </w:style>
  <w:style w:type="paragraph" w:customStyle="1" w:styleId="A0A84C49827A4759AC453263184D52FC">
    <w:name w:val="A0A84C49827A4759AC453263184D52FC"/>
  </w:style>
  <w:style w:type="paragraph" w:customStyle="1" w:styleId="2464EDC24232498B9A80793496306BA4">
    <w:name w:val="2464EDC24232498B9A80793496306BA4"/>
  </w:style>
  <w:style w:type="paragraph" w:customStyle="1" w:styleId="C924813C03544A68957EA1C75DA7D22D">
    <w:name w:val="C924813C03544A68957EA1C75DA7D22D"/>
  </w:style>
  <w:style w:type="paragraph" w:customStyle="1" w:styleId="B7BD4FD76E93455FBC5FB75499EBB16A">
    <w:name w:val="B7BD4FD76E93455FBC5FB75499EBB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O software de produção de discursos é capaz de gerar discursos completos sobre o tema Estratégias em um novo Paradigma Globalizado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53A638-860B-48FA-99DB-00CDA450B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307DD53F-1D12-4EF2-84D9-DEB848382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(com foto de capa)</Template>
  <TotalTime>163</TotalTime>
  <Pages>8</Pages>
  <Words>698</Words>
  <Characters>3770</Characters>
  <Application>Microsoft Office Word</Application>
  <DocSecurity>0</DocSecurity>
  <Lines>31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manual do usuário</vt:lpstr>
      <vt:lpstr>Relatório anual</vt:lpstr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creator>User</dc:creator>
  <cp:keywords/>
  <cp:lastModifiedBy>User</cp:lastModifiedBy>
  <cp:revision>19</cp:revision>
  <dcterms:created xsi:type="dcterms:W3CDTF">2016-05-31T19:40:00Z</dcterms:created>
  <dcterms:modified xsi:type="dcterms:W3CDTF">2016-06-15T16:49:00Z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